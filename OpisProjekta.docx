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E1" w:rsidRPr="00AD7438" w:rsidRDefault="00F553E1" w:rsidP="00AD7438">
      <w:pPr>
        <w:pStyle w:val="NoSpacing"/>
        <w:jc w:val="center"/>
        <w:rPr>
          <w:b/>
          <w:sz w:val="44"/>
        </w:rPr>
      </w:pPr>
      <w:proofErr w:type="spellStart"/>
      <w:r w:rsidRPr="00AD7438">
        <w:rPr>
          <w:b/>
          <w:sz w:val="44"/>
        </w:rPr>
        <w:t>Kinospored</w:t>
      </w:r>
      <w:proofErr w:type="spellEnd"/>
    </w:p>
    <w:p w:rsidR="00CF5B3A" w:rsidRDefault="00CF5B3A" w:rsidP="00F553E1">
      <w:pPr>
        <w:pStyle w:val="NoSpacing"/>
        <w:rPr>
          <w:b/>
          <w:sz w:val="24"/>
        </w:rPr>
      </w:pPr>
    </w:p>
    <w:p w:rsidR="00F553E1" w:rsidRDefault="00F553E1" w:rsidP="00F553E1">
      <w:pPr>
        <w:pStyle w:val="NoSpacing"/>
        <w:rPr>
          <w:sz w:val="24"/>
        </w:rPr>
      </w:pPr>
      <w:r>
        <w:rPr>
          <w:b/>
          <w:sz w:val="24"/>
        </w:rPr>
        <w:t xml:space="preserve">Avtor: </w:t>
      </w:r>
      <w:r>
        <w:rPr>
          <w:sz w:val="24"/>
        </w:rPr>
        <w:t xml:space="preserve"> Katja Velemirov</w:t>
      </w:r>
    </w:p>
    <w:p w:rsidR="00F553E1" w:rsidRDefault="00F553E1" w:rsidP="00CF5B3A">
      <w:pPr>
        <w:pStyle w:val="NoSpacing"/>
        <w:jc w:val="right"/>
        <w:rPr>
          <w:sz w:val="24"/>
        </w:rPr>
      </w:pPr>
    </w:p>
    <w:p w:rsidR="00F553E1" w:rsidRDefault="00F553E1" w:rsidP="00F553E1">
      <w:pPr>
        <w:pStyle w:val="NoSpacing"/>
        <w:rPr>
          <w:b/>
          <w:sz w:val="24"/>
        </w:rPr>
      </w:pPr>
      <w:r>
        <w:rPr>
          <w:b/>
          <w:sz w:val="24"/>
        </w:rPr>
        <w:t>Kratek opis:</w:t>
      </w:r>
    </w:p>
    <w:p w:rsidR="009B4692" w:rsidRDefault="00F553E1" w:rsidP="00F553E1">
      <w:pPr>
        <w:pStyle w:val="NoSpacing"/>
        <w:rPr>
          <w:sz w:val="24"/>
        </w:rPr>
      </w:pPr>
      <w:r>
        <w:rPr>
          <w:sz w:val="24"/>
        </w:rPr>
        <w:t xml:space="preserve">Moja ideja je, da bi imeli na enem mestu seznam vseh kino predstav, ki se trenutno predvajajo v kinematografih. </w:t>
      </w:r>
      <w:r w:rsidR="00A5708F">
        <w:rPr>
          <w:sz w:val="24"/>
        </w:rPr>
        <w:t>Spletna aplikacija bi bila podobna stranem za različne kinematografe, ki jih že poznamo</w:t>
      </w:r>
      <w:r>
        <w:rPr>
          <w:sz w:val="24"/>
        </w:rPr>
        <w:t xml:space="preserve"> (Kolosej, </w:t>
      </w:r>
      <w:proofErr w:type="spellStart"/>
      <w:r>
        <w:rPr>
          <w:sz w:val="24"/>
        </w:rPr>
        <w:t>Cineplexx</w:t>
      </w:r>
      <w:proofErr w:type="spellEnd"/>
      <w:r>
        <w:rPr>
          <w:sz w:val="24"/>
        </w:rPr>
        <w:t xml:space="preserve">, Kinodvor ...). </w:t>
      </w:r>
      <w:r w:rsidR="00A5708F">
        <w:rPr>
          <w:sz w:val="24"/>
        </w:rPr>
        <w:t xml:space="preserve">Ker je teh spletnih strani na pretek, sem se mislila osredotočiti samo na </w:t>
      </w:r>
      <w:proofErr w:type="spellStart"/>
      <w:r w:rsidR="00A5708F">
        <w:rPr>
          <w:sz w:val="24"/>
        </w:rPr>
        <w:t>kinospored</w:t>
      </w:r>
      <w:proofErr w:type="spellEnd"/>
      <w:r w:rsidR="00A5708F">
        <w:rPr>
          <w:sz w:val="24"/>
        </w:rPr>
        <w:t xml:space="preserve"> v Koloseju. </w:t>
      </w:r>
      <w:r w:rsidR="009B4692">
        <w:rPr>
          <w:sz w:val="24"/>
        </w:rPr>
        <w:t xml:space="preserve">Tako bi v bistvu naredila neko pomanjšano verzijo spletne strani za Kolosej. </w:t>
      </w:r>
    </w:p>
    <w:p w:rsidR="00AD1D16" w:rsidRDefault="00F553E1" w:rsidP="00F553E1">
      <w:pPr>
        <w:pStyle w:val="NoSpacing"/>
        <w:rPr>
          <w:sz w:val="24"/>
        </w:rPr>
      </w:pPr>
      <w:r>
        <w:rPr>
          <w:sz w:val="24"/>
        </w:rPr>
        <w:t>Na spletni strani bi bil torej seznam trenutnih filmov, ki so v kinematograf</w:t>
      </w:r>
      <w:r w:rsidR="00A5708F">
        <w:rPr>
          <w:sz w:val="24"/>
        </w:rPr>
        <w:t>u in seznam prihajajočih filmov</w:t>
      </w:r>
      <w:r>
        <w:rPr>
          <w:sz w:val="24"/>
        </w:rPr>
        <w:t xml:space="preserve">. Filmi bi vsebovali tudi opis ter oceno, na podlagi katere bi se odločili, če se film splača iti </w:t>
      </w:r>
      <w:r w:rsidR="00A5708F">
        <w:rPr>
          <w:sz w:val="24"/>
        </w:rPr>
        <w:t xml:space="preserve">gledat. </w:t>
      </w:r>
      <w:r w:rsidR="009B4692">
        <w:rPr>
          <w:sz w:val="24"/>
        </w:rPr>
        <w:t xml:space="preserve">Opis filma bi vseboval opis filma in igralce, ki nastopajo v filmu ter kakšen napovednik filma ali pa vsaj povezava do </w:t>
      </w:r>
      <w:proofErr w:type="spellStart"/>
      <w:r w:rsidR="009B4692">
        <w:rPr>
          <w:sz w:val="24"/>
        </w:rPr>
        <w:t>Youtuba</w:t>
      </w:r>
      <w:proofErr w:type="spellEnd"/>
      <w:r w:rsidR="009B4692">
        <w:rPr>
          <w:sz w:val="24"/>
        </w:rPr>
        <w:t xml:space="preserve">, kjer je napovednik filma. </w:t>
      </w:r>
      <w:r w:rsidR="00A5708F">
        <w:rPr>
          <w:sz w:val="24"/>
        </w:rPr>
        <w:t>Možno bi bilo tudi iskanje filmov, tako da bi vnesli ime filma in bi na tak način dobili vse podatke o tem filmu. Prodajala pa bi tudi vstopnice za filme.</w:t>
      </w:r>
    </w:p>
    <w:p w:rsidR="00AD1D16" w:rsidRDefault="00AD1D16" w:rsidP="00F553E1">
      <w:pPr>
        <w:pStyle w:val="NoSpacing"/>
        <w:rPr>
          <w:sz w:val="24"/>
        </w:rPr>
      </w:pPr>
    </w:p>
    <w:p w:rsidR="0052758D" w:rsidRPr="0052758D" w:rsidRDefault="0052758D" w:rsidP="00F553E1">
      <w:pPr>
        <w:pStyle w:val="NoSpacing"/>
        <w:rPr>
          <w:sz w:val="24"/>
          <w:u w:val="single"/>
        </w:rPr>
      </w:pPr>
      <w:r w:rsidRPr="0052758D">
        <w:rPr>
          <w:sz w:val="24"/>
          <w:u w:val="single"/>
        </w:rPr>
        <w:t>Predvidene entitete</w:t>
      </w:r>
      <w:r w:rsidR="009B4692">
        <w:rPr>
          <w:sz w:val="24"/>
          <w:u w:val="single"/>
        </w:rPr>
        <w:t xml:space="preserve"> (seznam vseh tabel)</w:t>
      </w:r>
      <w:r w:rsidRPr="0052758D">
        <w:rPr>
          <w:sz w:val="24"/>
          <w:u w:val="single"/>
        </w:rPr>
        <w:t>:</w:t>
      </w:r>
    </w:p>
    <w:p w:rsidR="00447865" w:rsidRDefault="00447865" w:rsidP="00447865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tabela, ki vsebuje seznam filmov, ki so trenutno v kinu</w:t>
      </w:r>
      <w:r w:rsidR="004542B7">
        <w:rPr>
          <w:sz w:val="24"/>
        </w:rPr>
        <w:t xml:space="preserve"> in ki bodo kmalu v kinu</w:t>
      </w:r>
      <w:r w:rsidR="00A5708F">
        <w:rPr>
          <w:sz w:val="24"/>
        </w:rPr>
        <w:t xml:space="preserve"> </w:t>
      </w:r>
      <w:r w:rsidR="004542B7">
        <w:rPr>
          <w:sz w:val="24"/>
        </w:rPr>
        <w:t>(id, ime, opis, napovednik, cena)</w:t>
      </w:r>
      <w:r w:rsidR="009B4692">
        <w:rPr>
          <w:sz w:val="24"/>
        </w:rPr>
        <w:t xml:space="preserve"> – datum, ko film začnejo predvajati in nehajo predvajati</w:t>
      </w:r>
    </w:p>
    <w:p w:rsidR="00447865" w:rsidRDefault="00A5708F" w:rsidP="00447865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tabela za prodajanje vstopnic:</w:t>
      </w:r>
    </w:p>
    <w:p w:rsidR="00D05372" w:rsidRDefault="004542B7" w:rsidP="004542B7">
      <w:pPr>
        <w:pStyle w:val="NoSpacing"/>
        <w:numPr>
          <w:ilvl w:val="2"/>
          <w:numId w:val="2"/>
        </w:numPr>
        <w:rPr>
          <w:sz w:val="24"/>
        </w:rPr>
      </w:pPr>
      <w:r>
        <w:rPr>
          <w:sz w:val="24"/>
        </w:rPr>
        <w:t>tabela za nakup (id, datum)</w:t>
      </w:r>
    </w:p>
    <w:p w:rsidR="004542B7" w:rsidRDefault="004542B7" w:rsidP="004542B7">
      <w:pPr>
        <w:pStyle w:val="NoSpacing"/>
        <w:numPr>
          <w:ilvl w:val="2"/>
          <w:numId w:val="2"/>
        </w:numPr>
        <w:rPr>
          <w:sz w:val="24"/>
        </w:rPr>
      </w:pPr>
      <w:r>
        <w:rPr>
          <w:sz w:val="24"/>
        </w:rPr>
        <w:t>projekcija</w:t>
      </w:r>
      <w:r w:rsidR="009B4692">
        <w:rPr>
          <w:sz w:val="24"/>
        </w:rPr>
        <w:t xml:space="preserve"> (termin predstave)</w:t>
      </w:r>
    </w:p>
    <w:p w:rsidR="009B4692" w:rsidRDefault="009B4692" w:rsidP="004542B7">
      <w:pPr>
        <w:pStyle w:val="NoSpacing"/>
        <w:numPr>
          <w:ilvl w:val="2"/>
          <w:numId w:val="2"/>
        </w:numPr>
        <w:rPr>
          <w:sz w:val="24"/>
        </w:rPr>
      </w:pPr>
      <w:r>
        <w:rPr>
          <w:sz w:val="24"/>
        </w:rPr>
        <w:t>vstopnica (cena, popust)</w:t>
      </w:r>
    </w:p>
    <w:p w:rsidR="009B4692" w:rsidRDefault="009B4692" w:rsidP="004542B7">
      <w:pPr>
        <w:pStyle w:val="NoSpacing"/>
        <w:numPr>
          <w:ilvl w:val="2"/>
          <w:numId w:val="2"/>
        </w:numPr>
        <w:rPr>
          <w:sz w:val="24"/>
        </w:rPr>
      </w:pPr>
      <w:r>
        <w:rPr>
          <w:sz w:val="24"/>
        </w:rPr>
        <w:t>dvorana (številka dvorane)</w:t>
      </w:r>
    </w:p>
    <w:p w:rsidR="009B4692" w:rsidRDefault="009B4692" w:rsidP="004542B7">
      <w:pPr>
        <w:pStyle w:val="NoSpacing"/>
        <w:numPr>
          <w:ilvl w:val="2"/>
          <w:numId w:val="2"/>
        </w:numPr>
        <w:rPr>
          <w:sz w:val="24"/>
        </w:rPr>
      </w:pPr>
      <w:r>
        <w:rPr>
          <w:sz w:val="24"/>
        </w:rPr>
        <w:t>sedež (vrsta, številka sedeža v dvorani)</w:t>
      </w:r>
    </w:p>
    <w:p w:rsidR="009B4692" w:rsidRDefault="009B4692" w:rsidP="009B4692">
      <w:pPr>
        <w:pStyle w:val="NoSpacing"/>
        <w:ind w:left="2160"/>
        <w:rPr>
          <w:sz w:val="24"/>
        </w:rPr>
      </w:pPr>
    </w:p>
    <w:p w:rsidR="0052758D" w:rsidRPr="0052758D" w:rsidRDefault="0052758D" w:rsidP="00F553E1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Načrt pridobivanja podatkov:</w:t>
      </w:r>
    </w:p>
    <w:p w:rsidR="00D05372" w:rsidRDefault="009B4692" w:rsidP="00F553E1">
      <w:pPr>
        <w:pStyle w:val="NoSpacing"/>
        <w:rPr>
          <w:sz w:val="24"/>
        </w:rPr>
      </w:pPr>
      <w:r>
        <w:rPr>
          <w:sz w:val="24"/>
        </w:rPr>
        <w:t>Podatke bi</w:t>
      </w:r>
      <w:r w:rsidR="00D05372">
        <w:rPr>
          <w:sz w:val="24"/>
        </w:rPr>
        <w:t xml:space="preserve"> </w:t>
      </w:r>
      <w:r>
        <w:rPr>
          <w:sz w:val="24"/>
        </w:rPr>
        <w:t>pri</w:t>
      </w:r>
      <w:r w:rsidR="00D05372">
        <w:rPr>
          <w:sz w:val="24"/>
        </w:rPr>
        <w:t>dobila iz spletne strani za spored filmov v Koloseju. Če bi dodala v aplikacijo kakšne filmčke, pa bi jih dobila preko spletne aplikacije Youtube ali pa bi dodala samo povezavo do Youtuba.</w:t>
      </w:r>
    </w:p>
    <w:p w:rsidR="00CF5B3A" w:rsidRDefault="00CF5B3A" w:rsidP="00F553E1">
      <w:pPr>
        <w:pStyle w:val="NoSpacing"/>
        <w:rPr>
          <w:sz w:val="24"/>
        </w:rPr>
      </w:pPr>
    </w:p>
    <w:p w:rsidR="0052758D" w:rsidRPr="0052758D" w:rsidRDefault="0052758D" w:rsidP="00F553E1">
      <w:pPr>
        <w:pStyle w:val="NoSpacing"/>
        <w:rPr>
          <w:sz w:val="24"/>
          <w:u w:val="single"/>
        </w:rPr>
      </w:pPr>
      <w:r w:rsidRPr="0052758D">
        <w:rPr>
          <w:sz w:val="24"/>
          <w:u w:val="single"/>
        </w:rPr>
        <w:t>Načrt za naslednja dva tedna:</w:t>
      </w:r>
    </w:p>
    <w:p w:rsidR="00CF5B3A" w:rsidRPr="00F553E1" w:rsidRDefault="00A63E93" w:rsidP="00F553E1">
      <w:pPr>
        <w:pStyle w:val="NoSpacing"/>
        <w:rPr>
          <w:sz w:val="24"/>
        </w:rPr>
      </w:pPr>
      <w:r>
        <w:rPr>
          <w:sz w:val="24"/>
        </w:rPr>
        <w:t>Najprej bi sestavila neko tabelo, ki vsebuje seznam vseh filmov, ki so</w:t>
      </w:r>
      <w:r w:rsidR="009B4692">
        <w:rPr>
          <w:sz w:val="24"/>
        </w:rPr>
        <w:t xml:space="preserve"> v kinu in ki bodo kmalu v kinu ter tabelo, ki omogoča prodajanje vstopnic.</w:t>
      </w:r>
      <w:r>
        <w:rPr>
          <w:sz w:val="24"/>
        </w:rPr>
        <w:t xml:space="preserve"> N</w:t>
      </w:r>
      <w:bookmarkStart w:id="0" w:name="_GoBack"/>
      <w:bookmarkEnd w:id="0"/>
      <w:r>
        <w:rPr>
          <w:sz w:val="24"/>
        </w:rPr>
        <w:t>ato bi napisala ustrezne SQL stavke, ki pridobijo ustrezne podatke iz te</w:t>
      </w:r>
      <w:r w:rsidR="009B4692">
        <w:rPr>
          <w:sz w:val="24"/>
        </w:rPr>
        <w:t>h tabel</w:t>
      </w:r>
      <w:r>
        <w:rPr>
          <w:sz w:val="24"/>
        </w:rPr>
        <w:t>. V naslednjem tednu pa bi se lotila osnutka spletne aplikacije, torej kako bi ta stvar izgledala.</w:t>
      </w:r>
    </w:p>
    <w:p w:rsidR="00F553E1" w:rsidRDefault="00F553E1" w:rsidP="00F553E1">
      <w:pPr>
        <w:pStyle w:val="NoSpacing"/>
        <w:rPr>
          <w:b/>
          <w:sz w:val="24"/>
        </w:rPr>
      </w:pPr>
    </w:p>
    <w:p w:rsidR="00F553E1" w:rsidRDefault="00F553E1" w:rsidP="00F553E1">
      <w:pPr>
        <w:pStyle w:val="NoSpacing"/>
        <w:rPr>
          <w:b/>
          <w:sz w:val="24"/>
        </w:rPr>
      </w:pPr>
      <w:r>
        <w:rPr>
          <w:b/>
          <w:sz w:val="24"/>
        </w:rPr>
        <w:t>Repozitorij:</w:t>
      </w:r>
    </w:p>
    <w:p w:rsidR="00CF5B3A" w:rsidRDefault="009B4692" w:rsidP="00F553E1">
      <w:pPr>
        <w:pStyle w:val="NoSpacing"/>
      </w:pPr>
      <w:hyperlink r:id="rId5" w:history="1">
        <w:r w:rsidRPr="00B45454">
          <w:rPr>
            <w:rStyle w:val="Hyperlink"/>
          </w:rPr>
          <w:t>https://github.com/velemirovkatja/Podatkovne-baze-projekt</w:t>
        </w:r>
      </w:hyperlink>
    </w:p>
    <w:p w:rsidR="00CF5B3A" w:rsidRPr="00CF5B3A" w:rsidRDefault="00CF5B3A" w:rsidP="00F553E1">
      <w:pPr>
        <w:pStyle w:val="NoSpacing"/>
        <w:rPr>
          <w:sz w:val="24"/>
        </w:rPr>
      </w:pPr>
    </w:p>
    <w:sectPr w:rsidR="00CF5B3A" w:rsidRPr="00CF5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7202"/>
    <w:multiLevelType w:val="hybridMultilevel"/>
    <w:tmpl w:val="461AD8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359C8"/>
    <w:multiLevelType w:val="hybridMultilevel"/>
    <w:tmpl w:val="143C80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E1"/>
    <w:rsid w:val="00447865"/>
    <w:rsid w:val="004542B7"/>
    <w:rsid w:val="0052758D"/>
    <w:rsid w:val="005F5777"/>
    <w:rsid w:val="009B4692"/>
    <w:rsid w:val="00A5708F"/>
    <w:rsid w:val="00A63E93"/>
    <w:rsid w:val="00AD1D16"/>
    <w:rsid w:val="00AD7438"/>
    <w:rsid w:val="00CF5B3A"/>
    <w:rsid w:val="00D05372"/>
    <w:rsid w:val="00F5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6D01F-C0A4-4E8F-8841-20B4A94B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3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5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lemirovkatja/Podatkovne-baze-proje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29CB35C6.dotm</Template>
  <TotalTime>130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</dc:creator>
  <cp:keywords/>
  <dc:description/>
  <cp:lastModifiedBy>Katja Velemirov</cp:lastModifiedBy>
  <cp:revision>3</cp:revision>
  <dcterms:created xsi:type="dcterms:W3CDTF">2014-11-23T16:44:00Z</dcterms:created>
  <dcterms:modified xsi:type="dcterms:W3CDTF">2014-11-24T10:47:00Z</dcterms:modified>
</cp:coreProperties>
</file>